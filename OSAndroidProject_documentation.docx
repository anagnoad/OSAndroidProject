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55243880"/>
        <w:docPartObj>
          <w:docPartGallery w:val="Cover Pages"/>
          <w:docPartUnique/>
        </w:docPartObj>
      </w:sdtPr>
      <w:sdtContent>
        <w:p w:rsidR="00FB3AEA" w:rsidRDefault="00FB3A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B3AEA" w:rsidRDefault="00FB3AEA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l-GR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FB3AEA" w:rsidRPr="00854DAA" w:rsidRDefault="00FB3AEA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 w:rsidRPr="00854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Android Project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FB3AEA" w:rsidRPr="00854DAA" w:rsidRDefault="00FB3AE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854DAA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Λειτουργικά Συστήματα – Χειμερινό εξάμηνο 2014-2015</w:t>
                                      </w:r>
                                    </w:p>
                                  </w:sdtContent>
                                </w:sdt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tbl>
                                  <w:tblPr>
                                    <w:tblStyle w:val="PlainTable2"/>
                                    <w:tblW w:w="0" w:type="auto"/>
                                    <w:tblLook w:val="0480" w:firstRow="0" w:lastRow="0" w:firstColumn="1" w:lastColumn="0" w:noHBand="0" w:noVBand="1"/>
                                  </w:tblPr>
                                  <w:tblGrid>
                                    <w:gridCol w:w="2658"/>
                                    <w:gridCol w:w="3009"/>
                                    <w:gridCol w:w="2572"/>
                                  </w:tblGrid>
                                  <w:tr w:rsidR="00854DAA" w:rsidRPr="00854DAA" w:rsidTr="00854DAA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  <w:t>Αναγνώστου Αντώνης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hyperlink r:id="rId7" w:history="1">
                                          <w:r w:rsidRPr="00854DAA">
                                            <w:rPr>
                                              <w:rStyle w:val="Hyperlink"/>
                                              <w:color w:val="FFFFFF" w:themeColor="background1"/>
                                              <w:sz w:val="24"/>
                                              <w:szCs w:val="36"/>
                                            </w:rPr>
                                            <w:t>anagnoad@csd.auth.gr</w:t>
                                          </w:r>
                                        </w:hyperlink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  <w:t>2268</w:t>
                                        </w:r>
                                      </w:p>
                                    </w:tc>
                                  </w:tr>
                                  <w:tr w:rsidR="00854DAA" w:rsidRPr="00854DAA" w:rsidTr="00854DAA"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  <w:t>Βενέτης Θεόδωρος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hyperlink r:id="rId8" w:history="1">
                                          <w:r w:rsidRPr="00854DAA">
                                            <w:rPr>
                                              <w:rStyle w:val="Hyperlink"/>
                                              <w:color w:val="FFFFFF" w:themeColor="background1"/>
                                              <w:sz w:val="24"/>
                                              <w:szCs w:val="36"/>
                                            </w:rPr>
                                            <w:t>venetheo@csd.auth.gr</w:t>
                                          </w:r>
                                        </w:hyperlink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  <w:t>2270</w:t>
                                        </w:r>
                                      </w:p>
                                    </w:tc>
                                  </w:tr>
                                  <w:tr w:rsidR="00854DAA" w:rsidRPr="00854DAA" w:rsidTr="00854DAA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  <w:lang w:val="el-GR"/>
                                          </w:rPr>
                                          <w:t>Λασκαρίδης Στέφανος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hyperlink r:id="rId9" w:history="1">
                                          <w:r w:rsidRPr="00854DAA">
                                            <w:rPr>
                                              <w:rStyle w:val="Hyperlink"/>
                                              <w:color w:val="FFFFFF" w:themeColor="background1"/>
                                              <w:sz w:val="24"/>
                                              <w:szCs w:val="36"/>
                                            </w:rPr>
                                            <w:t>laskstef@csd.auth.gr</w:t>
                                          </w:r>
                                        </w:hyperlink>
                                      </w:p>
                                    </w:tc>
                                    <w:tc>
                                      <w:tcPr>
                                        <w:tcW w:w="2748" w:type="dxa"/>
                                      </w:tcPr>
                                      <w:p w:rsidR="00FB3AEA" w:rsidRPr="00854DAA" w:rsidRDefault="00FB3AEA">
                                        <w:pPr>
                                          <w:pStyle w:val="NoSpacing"/>
                                          <w:spacing w:before="12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</w:pPr>
                                        <w:r w:rsidRPr="00854DAA">
                                          <w:rPr>
                                            <w:color w:val="FFFFFF" w:themeColor="background1"/>
                                            <w:sz w:val="24"/>
                                            <w:szCs w:val="36"/>
                                          </w:rPr>
                                          <w:t>2315</w:t>
                                        </w:r>
                                      </w:p>
                                    </w:tc>
                                  </w:tr>
                                </w:tbl>
                                <w:p w:rsidR="00FB3AEA" w:rsidRPr="00FB3AEA" w:rsidRDefault="00FB3AEA">
                                  <w:pPr>
                                    <w:pStyle w:val="NoSpacing"/>
                                    <w:spacing w:before="120"/>
                                    <w:rPr>
                                      <w:color w:val="B01513" w:themeColor="accent1"/>
                                      <w:sz w:val="36"/>
                                      <w:szCs w:val="36"/>
                                      <w:lang w:val="el-G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Uym8MA&#10;AADbAAAADwAAAGRycy9kb3ducmV2LnhtbESPQWsCMRSE74L/ITyhN80qVupqdpFCS4+tbg/eHptn&#10;srp5WTapbvvrm0LB4zAz3zDbcnCtuFIfGs8K5rMMBHHtdcNGQXV4mT6BCBFZY+uZFHxTgLIYj7aY&#10;a3/jD7ruoxEJwiFHBTbGLpcy1JYchpnviJN38r3DmGRvpO7xluCulYssW0mHDacFix09W6ov+y+n&#10;4Pxef4alXVT0egwr9GTWhx+j1MNk2G1ARBriPfzfftMKHpfw9yX9AF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Uym8MAAADbAAAADwAAAAAAAAAAAAAAAACYAgAAZHJzL2Rv&#10;d25yZXYueG1sUEsFBgAAAAAEAAQA9QAAAIgDAAAAAA==&#10;" fillcolor="#21595e [3122]" stroked="f" strokeweight="1.5pt">
                        <v:fill color2="#1b484c [2882]" rotate="t" angle="348" colors="0 #4ab4a3;6554f #4ab4a3" focus="100%" type="gradient"/>
                        <v:stroke endcap="round"/>
                        <v:textbox inset="54pt,54pt,1in,5in">
                          <w:txbxContent>
                            <w:p w:rsidR="00FB3AEA" w:rsidRDefault="00FB3AEA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l-GR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FB3AEA" w:rsidRPr="00854DAA" w:rsidRDefault="00FB3AE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 w:rsidRPr="00854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Android Project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FB3AEA" w:rsidRPr="00854DAA" w:rsidRDefault="00FB3AEA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854DAA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  <w:lang w:val="el-GR"/>
                                  </w:rPr>
                                  <w:t>Λειτουργικά Συστήματα – Χειμερινό εξάμηνο 2014-2015</w:t>
                                </w:r>
                              </w:p>
                            </w:sdtContent>
                          </w:sdt>
                          <w:p w:rsidR="00FB3AEA" w:rsidRPr="00854DAA" w:rsidRDefault="00FB3AEA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tbl>
                            <w:tblPr>
                              <w:tblStyle w:val="PlainTable2"/>
                              <w:tblW w:w="0" w:type="auto"/>
                              <w:tblLook w:val="0480" w:firstRow="0" w:lastRow="0" w:firstColumn="1" w:lastColumn="0" w:noHBand="0" w:noVBand="1"/>
                            </w:tblPr>
                            <w:tblGrid>
                              <w:gridCol w:w="2658"/>
                              <w:gridCol w:w="3009"/>
                              <w:gridCol w:w="2572"/>
                            </w:tblGrid>
                            <w:tr w:rsidR="00854DAA" w:rsidRPr="00854DAA" w:rsidTr="00854DA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  <w:t>Αναγνώστου Αντώνης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hyperlink r:id="rId10" w:history="1">
                                    <w:r w:rsidRPr="00854DAA">
                                      <w:rPr>
                                        <w:rStyle w:val="Hyperlink"/>
                                        <w:color w:val="FFFFFF" w:themeColor="background1"/>
                                        <w:sz w:val="24"/>
                                        <w:szCs w:val="36"/>
                                      </w:rPr>
                                      <w:t>anagnoad@csd.auth.gr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  <w:t>2268</w:t>
                                  </w:r>
                                </w:p>
                              </w:tc>
                            </w:tr>
                            <w:tr w:rsidR="00854DAA" w:rsidRPr="00854DAA" w:rsidTr="00854DA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  <w:t>Βενέτης Θεόδωρος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hyperlink r:id="rId11" w:history="1">
                                    <w:r w:rsidRPr="00854DAA">
                                      <w:rPr>
                                        <w:rStyle w:val="Hyperlink"/>
                                        <w:color w:val="FFFFFF" w:themeColor="background1"/>
                                        <w:sz w:val="24"/>
                                        <w:szCs w:val="36"/>
                                      </w:rPr>
                                      <w:t>venetheo@csd.auth.gr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  <w:t>2270</w:t>
                                  </w:r>
                                </w:p>
                              </w:tc>
                            </w:tr>
                            <w:tr w:rsidR="00854DAA" w:rsidRPr="00854DAA" w:rsidTr="00854DA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  <w:lang w:val="el-GR"/>
                                    </w:rPr>
                                    <w:t>Λασκαρίδης Στέφανος</w:t>
                                  </w:r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hyperlink r:id="rId12" w:history="1">
                                    <w:r w:rsidRPr="00854DAA">
                                      <w:rPr>
                                        <w:rStyle w:val="Hyperlink"/>
                                        <w:color w:val="FFFFFF" w:themeColor="background1"/>
                                        <w:sz w:val="24"/>
                                        <w:szCs w:val="36"/>
                                      </w:rPr>
                                      <w:t>laskstef@csd.auth.gr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2748" w:type="dxa"/>
                                </w:tcPr>
                                <w:p w:rsidR="00FB3AEA" w:rsidRPr="00854DAA" w:rsidRDefault="00FB3AEA">
                                  <w:pPr>
                                    <w:pStyle w:val="NoSpacing"/>
                                    <w:spacing w:before="12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</w:pPr>
                                  <w:r w:rsidRPr="00854DAA">
                                    <w:rPr>
                                      <w:color w:val="FFFFFF" w:themeColor="background1"/>
                                      <w:sz w:val="24"/>
                                      <w:szCs w:val="36"/>
                                    </w:rPr>
                                    <w:t>2315</w:t>
                                  </w:r>
                                </w:p>
                              </w:tc>
                            </w:tr>
                          </w:tbl>
                          <w:p w:rsidR="00FB3AEA" w:rsidRPr="00FB3AEA" w:rsidRDefault="00FB3AEA">
                            <w:pPr>
                              <w:pStyle w:val="NoSpacing"/>
                              <w:spacing w:before="120"/>
                              <w:rPr>
                                <w:color w:val="B01513" w:themeColor="accent1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B3AEA" w:rsidRDefault="00FB3AEA">
          <w:r>
            <w:br w:type="page"/>
          </w:r>
        </w:p>
      </w:sdtContent>
    </w:sdt>
    <w:sdt>
      <w:sdtPr>
        <w:id w:val="-17515670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17"/>
          <w:szCs w:val="17"/>
          <w:lang w:eastAsia="ja-JP"/>
        </w:rPr>
      </w:sdtEndPr>
      <w:sdtContent>
        <w:p w:rsidR="00FB3AEA" w:rsidRDefault="00854DAA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854DAA" w:rsidRPr="00854DAA" w:rsidRDefault="00854DAA" w:rsidP="00854DAA">
          <w:pPr>
            <w:rPr>
              <w:lang w:val="el-GR" w:eastAsia="en-US"/>
            </w:rPr>
          </w:pPr>
        </w:p>
        <w:p w:rsidR="00854DAA" w:rsidRDefault="00FB3AE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330725" w:history="1">
            <w:r w:rsidR="00854DAA" w:rsidRPr="004A25AB">
              <w:rPr>
                <w:rStyle w:val="Hyperlink"/>
                <w:noProof/>
                <w:lang w:val="el-GR"/>
              </w:rPr>
              <w:t>Εισαγωγή</w:t>
            </w:r>
            <w:r w:rsidR="00854DAA">
              <w:rPr>
                <w:noProof/>
                <w:webHidden/>
              </w:rPr>
              <w:tab/>
            </w:r>
            <w:r w:rsidR="00854DAA">
              <w:rPr>
                <w:noProof/>
                <w:webHidden/>
              </w:rPr>
              <w:fldChar w:fldCharType="begin"/>
            </w:r>
            <w:r w:rsidR="00854DAA">
              <w:rPr>
                <w:noProof/>
                <w:webHidden/>
              </w:rPr>
              <w:instrText xml:space="preserve"> PAGEREF _Toc411330725 \h </w:instrText>
            </w:r>
            <w:r w:rsidR="00854DAA">
              <w:rPr>
                <w:noProof/>
                <w:webHidden/>
              </w:rPr>
            </w:r>
            <w:r w:rsidR="00854DAA">
              <w:rPr>
                <w:noProof/>
                <w:webHidden/>
              </w:rPr>
              <w:fldChar w:fldCharType="separate"/>
            </w:r>
            <w:r w:rsidR="00854DAA">
              <w:rPr>
                <w:noProof/>
                <w:webHidden/>
              </w:rPr>
              <w:t>2</w:t>
            </w:r>
            <w:r w:rsidR="00854DAA">
              <w:rPr>
                <w:noProof/>
                <w:webHidden/>
              </w:rPr>
              <w:fldChar w:fldCharType="end"/>
            </w:r>
          </w:hyperlink>
        </w:p>
        <w:p w:rsidR="00854DAA" w:rsidRDefault="00854D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30726" w:history="1">
            <w:r w:rsidRPr="004A25AB">
              <w:rPr>
                <w:rStyle w:val="Hyperlink"/>
                <w:noProof/>
                <w:lang w:val="el-GR"/>
              </w:rPr>
              <w:t>Περιγραφή προβλήματος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_Toc411330726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DAA" w:rsidRDefault="00854D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30727" w:history="1">
            <w:r w:rsidRPr="004A25AB">
              <w:rPr>
                <w:rStyle w:val="Hyperlink"/>
                <w:noProof/>
                <w:lang w:val="el-GR"/>
              </w:rPr>
              <w:t>Παρουσίαση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_Toc411330727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DAA" w:rsidRDefault="00854D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30728" w:history="1">
            <w:r w:rsidRPr="004A25AB">
              <w:rPr>
                <w:rStyle w:val="Hyperlink"/>
                <w:noProof/>
                <w:lang w:val="el-GR"/>
              </w:rPr>
              <w:t>Απαιτήσεις συστήματος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DAA" w:rsidRDefault="00854D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30729" w:history="1">
            <w:r w:rsidRPr="004A25AB">
              <w:rPr>
                <w:rStyle w:val="Hyperlink"/>
                <w:noProof/>
                <w:lang w:val="el-GR"/>
              </w:rPr>
              <w:t>Λεπτομέρειες υλοποίησης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_Toc411330729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DAA" w:rsidRDefault="00854DA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330730" w:history="1">
            <w:r w:rsidRPr="004A25AB">
              <w:rPr>
                <w:rStyle w:val="Hyperlink"/>
                <w:noProof/>
                <w:lang w:val="el-GR"/>
              </w:rPr>
              <w:t>Δομή κώδικα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_Toc411330730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DAA" w:rsidRDefault="00854D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30731" w:history="1">
            <w:r w:rsidRPr="004A25AB">
              <w:rPr>
                <w:rStyle w:val="Hyperlink"/>
                <w:noProof/>
                <w:lang w:val="el-GR"/>
              </w:rPr>
              <w:t>Στιγμιότυπα εφαρμογής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_Toc411330731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4DAA" w:rsidRDefault="00854DA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1330732" w:history="1">
            <w:r w:rsidRPr="004A25AB">
              <w:rPr>
                <w:rStyle w:val="Hyperlink"/>
                <w:noProof/>
                <w:lang w:val="el-GR"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_Toc411330732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AEA" w:rsidRDefault="00FB3AEA">
          <w:r>
            <w:rPr>
              <w:b/>
              <w:bCs/>
              <w:noProof/>
            </w:rPr>
            <w:fldChar w:fldCharType="end"/>
          </w:r>
        </w:p>
      </w:sdtContent>
    </w:sdt>
    <w:p w:rsidR="00FB3AEA" w:rsidRDefault="00FB3AEA">
      <w:r>
        <w:br w:type="page"/>
      </w:r>
    </w:p>
    <w:p w:rsidR="00C42184" w:rsidRDefault="00FB3AEA" w:rsidP="00FB3AEA">
      <w:pPr>
        <w:pStyle w:val="Heading1"/>
        <w:rPr>
          <w:lang w:val="el-GR"/>
        </w:rPr>
      </w:pPr>
      <w:bookmarkStart w:id="0" w:name="_Toc411330725"/>
      <w:r>
        <w:rPr>
          <w:lang w:val="el-GR"/>
        </w:rPr>
        <w:lastRenderedPageBreak/>
        <w:t>Εισαγωγή</w:t>
      </w:r>
      <w:bookmarkEnd w:id="0"/>
    </w:p>
    <w:p w:rsidR="00FB3AEA" w:rsidRDefault="00FB3AEA" w:rsidP="00FB3AEA"/>
    <w:p w:rsidR="00FB3AEA" w:rsidRPr="00FB3AEA" w:rsidRDefault="00FB3AEA" w:rsidP="00FB3AEA">
      <w:pPr>
        <w:rPr>
          <w:lang w:val="el-GR"/>
        </w:rPr>
      </w:pPr>
      <w:r>
        <w:rPr>
          <w:lang w:val="el-GR"/>
        </w:rPr>
        <w:t>Η παρούσα εργασία εκπονήθηκε στα πλαίσια του μαθήματος των Λειτουργικών Συστημάτων του 5</w:t>
      </w:r>
      <w:r w:rsidRPr="00FB3AEA">
        <w:rPr>
          <w:vertAlign w:val="superscript"/>
          <w:lang w:val="el-GR"/>
        </w:rPr>
        <w:t>ου</w:t>
      </w:r>
      <w:r>
        <w:rPr>
          <w:lang w:val="el-GR"/>
        </w:rPr>
        <w:t xml:space="preserve"> εξαμήνου, στο τμήμα Πληροφορικής ΑΠΘ.</w:t>
      </w:r>
    </w:p>
    <w:p w:rsidR="00FB3AEA" w:rsidRDefault="00FB3AEA" w:rsidP="00FB3AEA">
      <w:pPr>
        <w:rPr>
          <w:lang w:val="el-GR"/>
        </w:rPr>
      </w:pPr>
      <w:r>
        <w:rPr>
          <w:lang w:val="el-GR"/>
        </w:rPr>
        <w:t xml:space="preserve">Σκοπός της παρούσας εργασίας είναι η δημιουργία μίας </w:t>
      </w:r>
      <w:r>
        <w:t>android</w:t>
      </w:r>
      <w:r w:rsidRPr="00FB3AEA">
        <w:rPr>
          <w:lang w:val="el-GR"/>
        </w:rPr>
        <w:t xml:space="preserve"> </w:t>
      </w:r>
      <w:r>
        <w:rPr>
          <w:lang w:val="el-GR"/>
        </w:rPr>
        <w:t>εφαρμογής που προσομοιώνει τη λειτουργία ενός διαχειριστή διεργασιών (</w:t>
      </w:r>
      <w:r>
        <w:t>task</w:t>
      </w:r>
      <w:r w:rsidRPr="00FB3AEA">
        <w:rPr>
          <w:lang w:val="el-GR"/>
        </w:rPr>
        <w:t xml:space="preserve"> </w:t>
      </w:r>
      <w:r>
        <w:t>manager</w:t>
      </w:r>
      <w:r w:rsidRPr="00FB3AEA">
        <w:rPr>
          <w:lang w:val="el-GR"/>
        </w:rPr>
        <w:t>).</w:t>
      </w:r>
    </w:p>
    <w:p w:rsidR="00FB3AEA" w:rsidRDefault="00FB3AEA" w:rsidP="00FB3AEA">
      <w:pPr>
        <w:rPr>
          <w:lang w:val="el-GR"/>
        </w:rPr>
      </w:pPr>
      <w:r>
        <w:rPr>
          <w:lang w:val="el-GR"/>
        </w:rPr>
        <w:t xml:space="preserve">Το περιβάλλον που χρησιμοποιήθηκε για την ανάπτυξη της προαναφερθείσας εφαρμογής είναι το προτεινόμενο – </w:t>
      </w:r>
      <w:r w:rsidRPr="00FB3AEA">
        <w:rPr>
          <w:lang w:val="el-GR"/>
        </w:rPr>
        <w:t>απ</w:t>
      </w:r>
      <w:r>
        <w:rPr>
          <w:lang w:val="el-GR"/>
        </w:rPr>
        <w:t xml:space="preserve">ό τη </w:t>
      </w:r>
      <w:r>
        <w:t>Google</w:t>
      </w:r>
      <w:r w:rsidRPr="00FB3AEA">
        <w:rPr>
          <w:lang w:val="el-GR"/>
        </w:rPr>
        <w:t xml:space="preserve"> </w:t>
      </w:r>
      <w:r>
        <w:rPr>
          <w:lang w:val="el-GR"/>
        </w:rPr>
        <w:t>–</w:t>
      </w:r>
      <w:r w:rsidRPr="00FB3AEA">
        <w:rPr>
          <w:lang w:val="el-GR"/>
        </w:rPr>
        <w:t xml:space="preserve"> </w:t>
      </w:r>
      <w:r>
        <w:t>Android</w:t>
      </w:r>
      <w:r w:rsidRPr="00FB3AEA">
        <w:rPr>
          <w:lang w:val="el-GR"/>
        </w:rPr>
        <w:t xml:space="preserve"> </w:t>
      </w:r>
      <w:r>
        <w:t>Studio</w:t>
      </w:r>
      <w:r w:rsidRPr="00FB3AEA">
        <w:rPr>
          <w:lang w:val="el-GR"/>
        </w:rPr>
        <w:t xml:space="preserve"> 1.0.1, </w:t>
      </w:r>
      <w:r>
        <w:rPr>
          <w:lang w:val="el-GR"/>
        </w:rPr>
        <w:t xml:space="preserve">σε περιβάλλον </w:t>
      </w:r>
      <w:r>
        <w:t>Windows</w:t>
      </w:r>
      <w:r w:rsidRPr="00FB3AEA">
        <w:rPr>
          <w:lang w:val="el-GR"/>
        </w:rPr>
        <w:t xml:space="preserve"> 8.1 </w:t>
      </w:r>
      <w:r>
        <w:t>x</w:t>
      </w:r>
      <w:r>
        <w:rPr>
          <w:lang w:val="el-GR"/>
        </w:rPr>
        <w:t>64.</w:t>
      </w:r>
    </w:p>
    <w:p w:rsidR="00FB3AEA" w:rsidRDefault="00FB3AEA">
      <w:pPr>
        <w:rPr>
          <w:lang w:val="el-GR"/>
        </w:rPr>
      </w:pPr>
      <w:r>
        <w:rPr>
          <w:lang w:val="el-GR"/>
        </w:rPr>
        <w:br w:type="page"/>
      </w:r>
    </w:p>
    <w:p w:rsidR="00FB3AEA" w:rsidRDefault="00FB3AEA" w:rsidP="00FB3AEA">
      <w:pPr>
        <w:pStyle w:val="Heading1"/>
        <w:rPr>
          <w:lang w:val="el-GR"/>
        </w:rPr>
      </w:pPr>
      <w:bookmarkStart w:id="1" w:name="_Toc411330726"/>
      <w:r>
        <w:rPr>
          <w:lang w:val="el-GR"/>
        </w:rPr>
        <w:lastRenderedPageBreak/>
        <w:t>Περιγραφή προβλήματος</w:t>
      </w:r>
      <w:bookmarkEnd w:id="1"/>
    </w:p>
    <w:p w:rsidR="00FB3AEA" w:rsidRDefault="00FB3AEA" w:rsidP="00FB3AEA">
      <w:pPr>
        <w:rPr>
          <w:lang w:val="el-GR"/>
        </w:rPr>
      </w:pPr>
    </w:p>
    <w:p w:rsidR="00FB3AEA" w:rsidRDefault="00FB3AEA" w:rsidP="00FB3AEA">
      <w:pPr>
        <w:rPr>
          <w:lang w:val="el-GR"/>
        </w:rPr>
      </w:pPr>
      <w:r>
        <w:rPr>
          <w:lang w:val="el-GR"/>
        </w:rPr>
        <w:t>Καλούμαστε να δημιουργήσουμε μία εφαρμογή με τις ακόλουθες λειτουργίες:</w:t>
      </w:r>
    </w:p>
    <w:p w:rsidR="00FB3AEA" w:rsidRDefault="00FB3AEA" w:rsidP="00FB3AEA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Συλλογή ιστορικών δεδομένων του ελεύθερου χώρου στην εσωτερική/εξωτερική μνήμη της συσκευής σε καθημερινή βάση</w:t>
      </w:r>
      <w:r w:rsidR="00A53750">
        <w:rPr>
          <w:lang w:val="el-GR"/>
        </w:rPr>
        <w:t xml:space="preserve">, χρησιμοποιώντας βάση </w:t>
      </w:r>
      <w:r w:rsidR="003029EB">
        <w:t>s</w:t>
      </w:r>
      <w:r>
        <w:rPr>
          <w:lang w:val="el-GR"/>
        </w:rPr>
        <w:t>.</w:t>
      </w:r>
    </w:p>
    <w:p w:rsidR="00A53750" w:rsidRDefault="00A53750" w:rsidP="00A5375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Προβολή ενεργών διεργασιών με συγκεκριμένα πεδία της κάθε διεργασίας.</w:t>
      </w:r>
    </w:p>
    <w:p w:rsidR="00A53750" w:rsidRDefault="00A53750" w:rsidP="00A53750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Προβολή γενικών τεχνικών πληροφοριών σχετικά με τη συσκευή και την κατάστασή της.</w:t>
      </w:r>
    </w:p>
    <w:p w:rsidR="00A53750" w:rsidRPr="00A53750" w:rsidRDefault="00A53750" w:rsidP="00A53750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 xml:space="preserve">Έκδοση </w:t>
      </w:r>
      <w:r>
        <w:t xml:space="preserve">android </w:t>
      </w:r>
      <w:r>
        <w:rPr>
          <w:lang w:val="el-GR"/>
        </w:rPr>
        <w:t>και</w:t>
      </w:r>
      <w:r>
        <w:t xml:space="preserve"> kernel</w:t>
      </w:r>
    </w:p>
    <w:p w:rsidR="00A53750" w:rsidRDefault="00A53750" w:rsidP="00A53750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Μοντέλο συσκευής</w:t>
      </w:r>
    </w:p>
    <w:p w:rsidR="00A53750" w:rsidRDefault="00A53750" w:rsidP="00A53750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Διαθέσιμος αποθηκευτικός χώρος</w:t>
      </w:r>
    </w:p>
    <w:p w:rsidR="00A53750" w:rsidRDefault="00A53750" w:rsidP="00A53750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Διαθέσιμη μπαταρία</w:t>
      </w:r>
    </w:p>
    <w:p w:rsidR="00A53750" w:rsidRPr="00A53750" w:rsidRDefault="00A53750" w:rsidP="00A53750">
      <w:pPr>
        <w:pStyle w:val="ListParagraph"/>
        <w:numPr>
          <w:ilvl w:val="1"/>
          <w:numId w:val="3"/>
        </w:numPr>
        <w:rPr>
          <w:lang w:val="el-GR"/>
        </w:rPr>
      </w:pPr>
      <w:r>
        <w:t>Uptime</w:t>
      </w:r>
    </w:p>
    <w:p w:rsidR="00A53750" w:rsidRDefault="00A53750" w:rsidP="00A53750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Κατάσταση συνδεσιμότητας της συσκευής</w:t>
      </w:r>
    </w:p>
    <w:p w:rsidR="00A53750" w:rsidRDefault="00A53750">
      <w:pPr>
        <w:rPr>
          <w:lang w:val="el-GR"/>
        </w:rPr>
      </w:pPr>
      <w:r>
        <w:rPr>
          <w:lang w:val="el-GR"/>
        </w:rPr>
        <w:br w:type="page"/>
      </w:r>
    </w:p>
    <w:p w:rsidR="00A53750" w:rsidRDefault="00A53750" w:rsidP="00A53750">
      <w:pPr>
        <w:pStyle w:val="Heading1"/>
        <w:rPr>
          <w:lang w:val="el-GR"/>
        </w:rPr>
      </w:pPr>
      <w:bookmarkStart w:id="2" w:name="_Toc411330727"/>
      <w:r>
        <w:rPr>
          <w:lang w:val="el-GR"/>
        </w:rPr>
        <w:lastRenderedPageBreak/>
        <w:t>Παρουσίαση υλοποίησης</w:t>
      </w:r>
      <w:bookmarkEnd w:id="2"/>
    </w:p>
    <w:p w:rsidR="00A53750" w:rsidRDefault="00A53750" w:rsidP="00A53750">
      <w:pPr>
        <w:rPr>
          <w:lang w:val="el-GR"/>
        </w:rPr>
      </w:pPr>
    </w:p>
    <w:p w:rsidR="0099214A" w:rsidRDefault="0099214A" w:rsidP="0099214A">
      <w:pPr>
        <w:pStyle w:val="Heading2"/>
        <w:rPr>
          <w:lang w:val="el-GR"/>
        </w:rPr>
      </w:pPr>
      <w:bookmarkStart w:id="3" w:name="_Toc411330728"/>
      <w:r>
        <w:rPr>
          <w:lang w:val="el-GR"/>
        </w:rPr>
        <w:t>Απαιτήσεις συστήματος</w:t>
      </w:r>
      <w:bookmarkEnd w:id="3"/>
    </w:p>
    <w:p w:rsidR="0099214A" w:rsidRDefault="0099214A" w:rsidP="0099214A">
      <w:pPr>
        <w:rPr>
          <w:lang w:val="el-GR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214A" w:rsidTr="00992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14A" w:rsidRDefault="0099214A" w:rsidP="0099214A">
            <w:pPr>
              <w:rPr>
                <w:lang w:val="el-GR"/>
              </w:rPr>
            </w:pPr>
            <w:r>
              <w:rPr>
                <w:lang w:val="el-GR"/>
              </w:rPr>
              <w:t>Χαρακτηριστικό</w:t>
            </w:r>
          </w:p>
        </w:tc>
        <w:tc>
          <w:tcPr>
            <w:tcW w:w="4675" w:type="dxa"/>
          </w:tcPr>
          <w:p w:rsidR="0099214A" w:rsidRDefault="0099214A" w:rsidP="00992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Απαίτηση</w:t>
            </w:r>
          </w:p>
        </w:tc>
      </w:tr>
      <w:tr w:rsidR="0099214A" w:rsidTr="0099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14A" w:rsidRPr="0099214A" w:rsidRDefault="0099214A" w:rsidP="0099214A">
            <w:r>
              <w:t>Target SDK</w:t>
            </w:r>
          </w:p>
        </w:tc>
        <w:tc>
          <w:tcPr>
            <w:tcW w:w="4675" w:type="dxa"/>
          </w:tcPr>
          <w:p w:rsidR="0099214A" w:rsidRPr="0099214A" w:rsidRDefault="0099214A" w:rsidP="00992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 (Android 5.0)</w:t>
            </w:r>
          </w:p>
        </w:tc>
      </w:tr>
      <w:tr w:rsidR="0099214A" w:rsidTr="00992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9214A" w:rsidRDefault="0099214A" w:rsidP="0099214A">
            <w:r>
              <w:t>Minimum SDK</w:t>
            </w:r>
          </w:p>
        </w:tc>
        <w:tc>
          <w:tcPr>
            <w:tcW w:w="4675" w:type="dxa"/>
          </w:tcPr>
          <w:p w:rsidR="0099214A" w:rsidRPr="0099214A" w:rsidRDefault="0099214A" w:rsidP="00992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(Android 4.0-4.0.2)</w:t>
            </w:r>
          </w:p>
        </w:tc>
      </w:tr>
    </w:tbl>
    <w:p w:rsidR="0099214A" w:rsidRDefault="0099214A" w:rsidP="0099214A">
      <w:pPr>
        <w:rPr>
          <w:lang w:val="el-GR"/>
        </w:rPr>
      </w:pPr>
    </w:p>
    <w:p w:rsidR="0099214A" w:rsidRDefault="0099214A" w:rsidP="0099214A">
      <w:pPr>
        <w:rPr>
          <w:lang w:val="el-GR"/>
        </w:rPr>
      </w:pPr>
    </w:p>
    <w:p w:rsidR="0099214A" w:rsidRDefault="0099214A" w:rsidP="0099214A">
      <w:pPr>
        <w:pStyle w:val="Heading2"/>
        <w:rPr>
          <w:lang w:val="el-GR"/>
        </w:rPr>
      </w:pPr>
      <w:bookmarkStart w:id="4" w:name="_Toc411330729"/>
      <w:r>
        <w:rPr>
          <w:lang w:val="el-GR"/>
        </w:rPr>
        <w:t>Λεπτομέρειες υλοποίησης</w:t>
      </w:r>
      <w:bookmarkEnd w:id="4"/>
    </w:p>
    <w:p w:rsidR="0099214A" w:rsidRPr="0099214A" w:rsidRDefault="0099214A" w:rsidP="0099214A">
      <w:pPr>
        <w:rPr>
          <w:lang w:val="el-GR"/>
        </w:rPr>
      </w:pPr>
    </w:p>
    <w:p w:rsidR="00A53750" w:rsidRDefault="00A53750" w:rsidP="00A53750">
      <w:pPr>
        <w:rPr>
          <w:lang w:val="el-GR"/>
        </w:rPr>
      </w:pPr>
      <w:r>
        <w:rPr>
          <w:lang w:val="el-GR"/>
        </w:rPr>
        <w:t xml:space="preserve">Για την επίλυση του προβλήματος που μας τέθηκε, δημιουργήσαμε μία εφαρμογή η οποία αποτελείται από ένα </w:t>
      </w:r>
      <w:r>
        <w:t>activity</w:t>
      </w:r>
      <w:r>
        <w:rPr>
          <w:lang w:val="el-GR"/>
        </w:rPr>
        <w:t xml:space="preserve"> με τρία διακριτά </w:t>
      </w:r>
      <w:r>
        <w:t>fragments</w:t>
      </w:r>
      <w:r w:rsidRPr="00A53750">
        <w:rPr>
          <w:lang w:val="el-GR"/>
        </w:rPr>
        <w:t xml:space="preserve"> </w:t>
      </w:r>
      <w:r>
        <w:rPr>
          <w:lang w:val="el-GR"/>
        </w:rPr>
        <w:t xml:space="preserve">που παρουσιάζονται στο πρώτο. Η περιήγηση στην εφαρμογή πραγματοποιείται με </w:t>
      </w:r>
      <w:r>
        <w:t>drawer</w:t>
      </w:r>
      <w:r w:rsidRPr="00A53750">
        <w:rPr>
          <w:lang w:val="el-GR"/>
        </w:rPr>
        <w:t xml:space="preserve"> </w:t>
      </w:r>
      <w:r>
        <w:rPr>
          <w:lang w:val="el-GR"/>
        </w:rPr>
        <w:t xml:space="preserve">το οποίο εμφανίζεται με </w:t>
      </w:r>
      <w:r>
        <w:t>swipe</w:t>
      </w:r>
      <w:r w:rsidRPr="00A53750">
        <w:rPr>
          <w:lang w:val="el-GR"/>
        </w:rPr>
        <w:t xml:space="preserve"> </w:t>
      </w:r>
      <w:r>
        <w:t>over</w:t>
      </w:r>
      <w:r w:rsidRPr="00A53750">
        <w:rPr>
          <w:lang w:val="el-GR"/>
        </w:rPr>
        <w:t xml:space="preserve"> </w:t>
      </w:r>
      <w:r>
        <w:rPr>
          <w:lang w:val="el-GR"/>
        </w:rPr>
        <w:t>από το αριστερό τμήμα της οθόνης.</w:t>
      </w:r>
    </w:p>
    <w:p w:rsidR="00A53750" w:rsidRPr="00A53750" w:rsidRDefault="00A53750" w:rsidP="00A53750">
      <w:pPr>
        <w:rPr>
          <w:lang w:val="el-GR"/>
        </w:rPr>
      </w:pPr>
      <w:r>
        <w:rPr>
          <w:lang w:val="el-GR"/>
        </w:rPr>
        <w:t>Το κύριο</w:t>
      </w:r>
      <w:r w:rsidRPr="00A53750">
        <w:rPr>
          <w:lang w:val="el-GR"/>
        </w:rPr>
        <w:t xml:space="preserve"> </w:t>
      </w:r>
      <w:r>
        <w:t>menu</w:t>
      </w:r>
      <w:r w:rsidRPr="00A53750">
        <w:rPr>
          <w:lang w:val="el-GR"/>
        </w:rPr>
        <w:t xml:space="preserve"> </w:t>
      </w:r>
      <w:r>
        <w:rPr>
          <w:lang w:val="el-GR"/>
        </w:rPr>
        <w:t xml:space="preserve">της εφαρμογή παρουσιάζει στο χρήστη τις ακόλουθες τρεις επιλογές περιήγησης, οδηγώντας τον στο αντίστοιχο </w:t>
      </w:r>
      <w:r>
        <w:t>fragment</w:t>
      </w:r>
      <w:r w:rsidRPr="00A53750">
        <w:rPr>
          <w:lang w:val="el-GR"/>
        </w:rPr>
        <w:t>.</w:t>
      </w:r>
    </w:p>
    <w:p w:rsidR="00A53750" w:rsidRDefault="00A53750" w:rsidP="00A53750">
      <w:pPr>
        <w:pStyle w:val="ListParagraph"/>
        <w:numPr>
          <w:ilvl w:val="0"/>
          <w:numId w:val="3"/>
        </w:numPr>
      </w:pPr>
      <w:r>
        <w:t>Memory stats</w:t>
      </w:r>
    </w:p>
    <w:p w:rsidR="00A53750" w:rsidRDefault="00A53750" w:rsidP="00A53750">
      <w:pPr>
        <w:pStyle w:val="ListParagraph"/>
        <w:numPr>
          <w:ilvl w:val="0"/>
          <w:numId w:val="3"/>
        </w:numPr>
      </w:pPr>
      <w:r>
        <w:t>Processes</w:t>
      </w:r>
    </w:p>
    <w:p w:rsidR="00A53750" w:rsidRDefault="00A53750" w:rsidP="00A53750">
      <w:pPr>
        <w:pStyle w:val="ListParagraph"/>
        <w:numPr>
          <w:ilvl w:val="0"/>
          <w:numId w:val="3"/>
        </w:numPr>
      </w:pPr>
      <w:r>
        <w:t>Device Info</w:t>
      </w:r>
    </w:p>
    <w:p w:rsidR="0099214A" w:rsidRDefault="0099214A" w:rsidP="00A53750">
      <w:pPr>
        <w:rPr>
          <w:lang w:val="el-GR"/>
        </w:rPr>
      </w:pPr>
      <w:r>
        <w:rPr>
          <w:lang w:val="el-GR"/>
        </w:rPr>
        <w:t>Ως</w:t>
      </w:r>
      <w:r w:rsidR="00A53750">
        <w:rPr>
          <w:lang w:val="el-GR"/>
        </w:rPr>
        <w:t xml:space="preserve"> </w:t>
      </w:r>
      <w:r w:rsidR="00A53750">
        <w:t>default</w:t>
      </w:r>
      <w:r w:rsidR="00A53750" w:rsidRPr="00A53750">
        <w:rPr>
          <w:lang w:val="el-GR"/>
        </w:rPr>
        <w:t xml:space="preserve"> </w:t>
      </w:r>
      <w:r w:rsidR="00A53750">
        <w:t>screen</w:t>
      </w:r>
      <w:r w:rsidR="00A53750" w:rsidRPr="00A53750">
        <w:rPr>
          <w:lang w:val="el-GR"/>
        </w:rPr>
        <w:t xml:space="preserve"> </w:t>
      </w:r>
      <w:r w:rsidR="00A53750">
        <w:rPr>
          <w:lang w:val="el-GR"/>
        </w:rPr>
        <w:t xml:space="preserve">έχει οριστεί η </w:t>
      </w:r>
      <w:r w:rsidR="00A53750" w:rsidRPr="00A53750">
        <w:rPr>
          <w:lang w:val="el-GR"/>
        </w:rPr>
        <w:t>“</w:t>
      </w:r>
      <w:r w:rsidR="00A53750">
        <w:t>Device</w:t>
      </w:r>
      <w:r w:rsidR="00A53750" w:rsidRPr="00A53750">
        <w:rPr>
          <w:lang w:val="el-GR"/>
        </w:rPr>
        <w:t xml:space="preserve"> </w:t>
      </w:r>
      <w:r w:rsidR="00A53750">
        <w:t>Info</w:t>
      </w:r>
      <w:r w:rsidR="00A53750" w:rsidRPr="00A53750">
        <w:rPr>
          <w:lang w:val="el-GR"/>
        </w:rPr>
        <w:t>”</w:t>
      </w:r>
      <w:r w:rsidR="00A53750">
        <w:rPr>
          <w:lang w:val="el-GR"/>
        </w:rPr>
        <w:t>.</w:t>
      </w:r>
    </w:p>
    <w:p w:rsidR="0099214A" w:rsidRPr="0099214A" w:rsidRDefault="0099214A" w:rsidP="00A53750">
      <w:pPr>
        <w:rPr>
          <w:lang w:val="el-GR"/>
        </w:rPr>
      </w:pPr>
    </w:p>
    <w:p w:rsidR="0099214A" w:rsidRDefault="0099214A" w:rsidP="0099214A">
      <w:pPr>
        <w:pStyle w:val="Heading2"/>
        <w:rPr>
          <w:lang w:val="el-GR"/>
        </w:rPr>
      </w:pPr>
      <w:bookmarkStart w:id="5" w:name="_Toc411330730"/>
      <w:r>
        <w:rPr>
          <w:lang w:val="el-GR"/>
        </w:rPr>
        <w:t>Δομή κώδικα</w:t>
      </w:r>
      <w:bookmarkEnd w:id="5"/>
    </w:p>
    <w:p w:rsidR="0099214A" w:rsidRDefault="0099214A" w:rsidP="0099214A">
      <w:pPr>
        <w:rPr>
          <w:lang w:val="el-GR"/>
        </w:rPr>
      </w:pPr>
    </w:p>
    <w:p w:rsidR="0099214A" w:rsidRDefault="0099214A" w:rsidP="0099214A">
      <w:pPr>
        <w:rPr>
          <w:lang w:val="el-GR"/>
        </w:rPr>
      </w:pPr>
      <w:r>
        <w:rPr>
          <w:lang w:val="el-GR"/>
        </w:rPr>
        <w:t xml:space="preserve">Συνοπτικά, η εφαρμογή δεν χρησιμοποιεί κάποιο πρότυπο από αυτά που προσφέρει το </w:t>
      </w:r>
      <w:r>
        <w:t>android</w:t>
      </w:r>
      <w:r w:rsidRPr="0099214A">
        <w:rPr>
          <w:lang w:val="el-GR"/>
        </w:rPr>
        <w:t xml:space="preserve"> </w:t>
      </w:r>
      <w:r>
        <w:t>studio</w:t>
      </w:r>
      <w:r w:rsidRPr="0099214A">
        <w:rPr>
          <w:lang w:val="el-GR"/>
        </w:rPr>
        <w:t xml:space="preserve">, </w:t>
      </w:r>
      <w:r>
        <w:rPr>
          <w:lang w:val="el-GR"/>
        </w:rPr>
        <w:t xml:space="preserve">αλλά υλοποιήθηκε εκ νέου δημιουργώντας τις απαιτούμενες </w:t>
      </w:r>
      <w:proofErr w:type="spellStart"/>
      <w:r>
        <w:rPr>
          <w:lang w:val="el-GR"/>
        </w:rPr>
        <w:t>vie</w:t>
      </w:r>
      <w:proofErr w:type="spellEnd"/>
      <w:r>
        <w:t>w</w:t>
      </w:r>
      <w:r w:rsidRPr="0099214A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controller</w:t>
      </w:r>
      <w:r w:rsidRPr="0099214A">
        <w:rPr>
          <w:lang w:val="el-GR"/>
        </w:rPr>
        <w:t xml:space="preserve"> </w:t>
      </w:r>
      <w:r>
        <w:rPr>
          <w:lang w:val="el-GR"/>
        </w:rPr>
        <w:t>κλάσεις. Πιο συγκεκριμένα, οι κλάσεις που χρησιμοποιήθηκαν είναι οι εξής:</w:t>
      </w:r>
    </w:p>
    <w:p w:rsidR="0099214A" w:rsidRPr="0099214A" w:rsidRDefault="0099214A" w:rsidP="0099214A">
      <w:pPr>
        <w:pStyle w:val="ListParagraph"/>
        <w:numPr>
          <w:ilvl w:val="0"/>
          <w:numId w:val="3"/>
        </w:numPr>
        <w:rPr>
          <w:lang w:val="el-GR"/>
        </w:rPr>
      </w:pPr>
      <w:proofErr w:type="spellStart"/>
      <w:r>
        <w:t>DBHandler</w:t>
      </w:r>
      <w:proofErr w:type="spellEnd"/>
    </w:p>
    <w:p w:rsidR="0099214A" w:rsidRPr="0099214A" w:rsidRDefault="0099214A" w:rsidP="0099214A">
      <w:pPr>
        <w:pStyle w:val="ListParagraph"/>
        <w:numPr>
          <w:ilvl w:val="0"/>
          <w:numId w:val="3"/>
        </w:numPr>
        <w:rPr>
          <w:lang w:val="el-GR"/>
        </w:rPr>
      </w:pPr>
      <w:proofErr w:type="spellStart"/>
      <w:r>
        <w:t>DeviceInfoFragment</w:t>
      </w:r>
      <w:proofErr w:type="spellEnd"/>
    </w:p>
    <w:p w:rsidR="0099214A" w:rsidRPr="0099214A" w:rsidRDefault="0099214A" w:rsidP="0099214A">
      <w:pPr>
        <w:pStyle w:val="ListParagraph"/>
        <w:numPr>
          <w:ilvl w:val="0"/>
          <w:numId w:val="3"/>
        </w:numPr>
        <w:rPr>
          <w:lang w:val="el-GR"/>
        </w:rPr>
      </w:pPr>
      <w:proofErr w:type="spellStart"/>
      <w:r>
        <w:t>MainActivity</w:t>
      </w:r>
      <w:proofErr w:type="spellEnd"/>
    </w:p>
    <w:p w:rsidR="0099214A" w:rsidRPr="0099214A" w:rsidRDefault="0099214A" w:rsidP="0099214A">
      <w:pPr>
        <w:pStyle w:val="ListParagraph"/>
        <w:numPr>
          <w:ilvl w:val="0"/>
          <w:numId w:val="3"/>
        </w:numPr>
        <w:rPr>
          <w:lang w:val="el-GR"/>
        </w:rPr>
      </w:pPr>
      <w:proofErr w:type="spellStart"/>
      <w:r>
        <w:t>MemoryInfo</w:t>
      </w:r>
      <w:proofErr w:type="spellEnd"/>
    </w:p>
    <w:p w:rsidR="0099214A" w:rsidRPr="0099214A" w:rsidRDefault="0099214A" w:rsidP="0099214A">
      <w:pPr>
        <w:pStyle w:val="ListParagraph"/>
        <w:numPr>
          <w:ilvl w:val="0"/>
          <w:numId w:val="3"/>
        </w:numPr>
        <w:rPr>
          <w:lang w:val="el-GR"/>
        </w:rPr>
      </w:pPr>
      <w:proofErr w:type="spellStart"/>
      <w:r>
        <w:t>MemoryInfoFragment</w:t>
      </w:r>
      <w:proofErr w:type="spellEnd"/>
    </w:p>
    <w:p w:rsidR="0099214A" w:rsidRPr="0099214A" w:rsidRDefault="0099214A" w:rsidP="0099214A">
      <w:pPr>
        <w:pStyle w:val="ListParagraph"/>
        <w:numPr>
          <w:ilvl w:val="0"/>
          <w:numId w:val="3"/>
        </w:numPr>
        <w:rPr>
          <w:lang w:val="el-GR"/>
        </w:rPr>
      </w:pPr>
      <w:proofErr w:type="spellStart"/>
      <w:r>
        <w:t>MemoryQuery</w:t>
      </w:r>
      <w:proofErr w:type="spellEnd"/>
    </w:p>
    <w:p w:rsidR="0099214A" w:rsidRPr="0099214A" w:rsidRDefault="0099214A" w:rsidP="0099214A">
      <w:pPr>
        <w:pStyle w:val="ListParagraph"/>
        <w:numPr>
          <w:ilvl w:val="0"/>
          <w:numId w:val="3"/>
        </w:numPr>
        <w:rPr>
          <w:lang w:val="el-GR"/>
        </w:rPr>
      </w:pPr>
      <w:r>
        <w:t>Process</w:t>
      </w:r>
    </w:p>
    <w:p w:rsidR="0099214A" w:rsidRPr="0099214A" w:rsidRDefault="0099214A" w:rsidP="0099214A">
      <w:pPr>
        <w:pStyle w:val="ListParagraph"/>
        <w:numPr>
          <w:ilvl w:val="0"/>
          <w:numId w:val="3"/>
        </w:numPr>
        <w:rPr>
          <w:lang w:val="el-GR"/>
        </w:rPr>
      </w:pPr>
      <w:proofErr w:type="spellStart"/>
      <w:r>
        <w:t>ProcessFragment</w:t>
      </w:r>
      <w:proofErr w:type="spellEnd"/>
    </w:p>
    <w:p w:rsidR="0099214A" w:rsidRPr="0099214A" w:rsidRDefault="0099214A" w:rsidP="0099214A">
      <w:pPr>
        <w:pStyle w:val="ListParagraph"/>
        <w:numPr>
          <w:ilvl w:val="0"/>
          <w:numId w:val="3"/>
        </w:numPr>
        <w:rPr>
          <w:lang w:val="el-GR"/>
        </w:rPr>
      </w:pPr>
      <w:proofErr w:type="spellStart"/>
      <w:r>
        <w:t>SystemQuery</w:t>
      </w:r>
      <w:proofErr w:type="spellEnd"/>
    </w:p>
    <w:p w:rsidR="0099214A" w:rsidRDefault="0099214A" w:rsidP="0099214A">
      <w:pPr>
        <w:rPr>
          <w:lang w:val="el-GR"/>
        </w:rPr>
      </w:pPr>
      <w:r>
        <w:rPr>
          <w:lang w:val="el-GR"/>
        </w:rPr>
        <w:t xml:space="preserve">Η αναλυτική δομή του κώδικα παρουσιάζεται στο επισυναπτόμενο </w:t>
      </w:r>
      <w:proofErr w:type="spellStart"/>
      <w:r>
        <w:t>Javadoc</w:t>
      </w:r>
      <w:proofErr w:type="spellEnd"/>
      <w:r>
        <w:rPr>
          <w:lang w:val="el-GR"/>
        </w:rPr>
        <w:t>.</w:t>
      </w:r>
    </w:p>
    <w:p w:rsidR="0099214A" w:rsidRDefault="0099214A">
      <w:pPr>
        <w:rPr>
          <w:lang w:val="el-GR"/>
        </w:rPr>
      </w:pPr>
      <w:r>
        <w:rPr>
          <w:lang w:val="el-GR"/>
        </w:rPr>
        <w:br w:type="page"/>
      </w:r>
    </w:p>
    <w:p w:rsidR="0099214A" w:rsidRDefault="0099214A" w:rsidP="0099214A">
      <w:pPr>
        <w:pStyle w:val="Heading1"/>
        <w:rPr>
          <w:lang w:val="el-GR"/>
        </w:rPr>
      </w:pPr>
      <w:bookmarkStart w:id="6" w:name="_Toc411330731"/>
      <w:r>
        <w:rPr>
          <w:lang w:val="el-GR"/>
        </w:rPr>
        <w:lastRenderedPageBreak/>
        <w:t>Στιγμιότυπα εφαρμογής</w:t>
      </w:r>
      <w:bookmarkEnd w:id="6"/>
    </w:p>
    <w:p w:rsidR="0099214A" w:rsidRDefault="0099214A" w:rsidP="0099214A">
      <w:pPr>
        <w:rPr>
          <w:lang w:val="el-G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807E30" w:rsidTr="00807E30">
        <w:tc>
          <w:tcPr>
            <w:tcW w:w="4675" w:type="dxa"/>
            <w:vAlign w:val="center"/>
          </w:tcPr>
          <w:p w:rsidR="00807E30" w:rsidRDefault="00807E30" w:rsidP="00807E30">
            <w:pPr>
              <w:jc w:val="center"/>
              <w:rPr>
                <w:lang w:val="el-GR"/>
              </w:rPr>
            </w:pPr>
            <w:r w:rsidRPr="003029EB">
              <w:rPr>
                <w:noProof/>
                <w:lang w:eastAsia="en-US"/>
              </w:rPr>
              <w:drawing>
                <wp:inline distT="0" distB="0" distL="0" distR="0" wp14:anchorId="66B9E030" wp14:editId="03DA7C5D">
                  <wp:extent cx="2223409" cy="3657600"/>
                  <wp:effectExtent l="0" t="0" r="5715" b="0"/>
                  <wp:docPr id="5" name="Picture 5" descr="C:\Users\Steve Laskaridis\Desktop\2015-02-10-12-26-43\2015-02-10-12-31-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teve Laskaridis\Desktop\2015-02-10-12-26-43\2015-02-10-12-31-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09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807E30" w:rsidRDefault="00807E30" w:rsidP="00807E30">
            <w:pPr>
              <w:jc w:val="center"/>
              <w:rPr>
                <w:lang w:val="el-GR"/>
              </w:rPr>
            </w:pPr>
            <w:r w:rsidRPr="003029EB">
              <w:rPr>
                <w:noProof/>
                <w:lang w:eastAsia="en-US"/>
              </w:rPr>
              <w:drawing>
                <wp:inline distT="0" distB="0" distL="0" distR="0" wp14:anchorId="3CBD3A4B" wp14:editId="427224AA">
                  <wp:extent cx="2223409" cy="3657600"/>
                  <wp:effectExtent l="0" t="0" r="5715" b="0"/>
                  <wp:docPr id="4" name="Picture 4" descr="C:\Users\Steve Laskaridis\Desktop\2015-02-10-12-26-43\2015-02-10-12-28-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teve Laskaridis\Desktop\2015-02-10-12-26-43\2015-02-10-12-28-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09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E30" w:rsidTr="00807E30">
        <w:tc>
          <w:tcPr>
            <w:tcW w:w="4675" w:type="dxa"/>
            <w:vAlign w:val="center"/>
          </w:tcPr>
          <w:p w:rsidR="00807E30" w:rsidRDefault="00807E30" w:rsidP="00807E30">
            <w:pPr>
              <w:jc w:val="center"/>
              <w:rPr>
                <w:lang w:val="el-GR"/>
              </w:rPr>
            </w:pPr>
            <w:r w:rsidRPr="003029EB">
              <w:rPr>
                <w:noProof/>
                <w:lang w:eastAsia="en-US"/>
              </w:rPr>
              <w:drawing>
                <wp:inline distT="0" distB="0" distL="0" distR="0" wp14:anchorId="750CBD10" wp14:editId="04BE10F8">
                  <wp:extent cx="2223409" cy="3657600"/>
                  <wp:effectExtent l="0" t="0" r="5715" b="0"/>
                  <wp:docPr id="3" name="Picture 3" descr="C:\Users\Steve Laskaridis\Desktop\2015-02-10-12-26-43\2015-02-10-12-28-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teve Laskaridis\Desktop\2015-02-10-12-26-43\2015-02-10-12-28-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09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807E30" w:rsidRDefault="00807E30" w:rsidP="00807E30">
            <w:pPr>
              <w:jc w:val="center"/>
              <w:rPr>
                <w:lang w:val="el-GR"/>
              </w:rPr>
            </w:pPr>
            <w:bookmarkStart w:id="7" w:name="_GoBack"/>
            <w:bookmarkEnd w:id="7"/>
            <w:r w:rsidRPr="003029EB">
              <w:rPr>
                <w:noProof/>
                <w:lang w:eastAsia="en-US"/>
              </w:rPr>
              <w:drawing>
                <wp:inline distT="0" distB="0" distL="0" distR="0" wp14:anchorId="3DF135D7" wp14:editId="69AB5CC2">
                  <wp:extent cx="2223409" cy="3657600"/>
                  <wp:effectExtent l="0" t="0" r="5715" b="0"/>
                  <wp:docPr id="2" name="Picture 2" descr="C:\Users\Steve Laskaridis\Desktop\2015-02-10-12-26-43\2015-02-10-12-28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teve Laskaridis\Desktop\2015-02-10-12-26-43\2015-02-10-12-28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409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7E30" w:rsidRDefault="00807E30" w:rsidP="0099214A">
      <w:pPr>
        <w:rPr>
          <w:lang w:val="el-GR"/>
        </w:rPr>
      </w:pPr>
    </w:p>
    <w:p w:rsidR="00854DAA" w:rsidRDefault="00854DAA">
      <w:pPr>
        <w:rPr>
          <w:lang w:val="el-GR"/>
        </w:rPr>
      </w:pPr>
      <w:r>
        <w:rPr>
          <w:lang w:val="el-GR"/>
        </w:rPr>
        <w:lastRenderedPageBreak/>
        <w:br w:type="page"/>
      </w:r>
    </w:p>
    <w:bookmarkStart w:id="8" w:name="_Toc411330732" w:displacedByCustomXml="next"/>
    <w:sdt>
      <w:sdtPr>
        <w:id w:val="528453547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17"/>
          <w:szCs w:val="17"/>
        </w:rPr>
      </w:sdtEndPr>
      <w:sdtContent>
        <w:p w:rsidR="00854DAA" w:rsidRDefault="00854DAA">
          <w:pPr>
            <w:pStyle w:val="Heading1"/>
            <w:rPr>
              <w:lang w:val="el-GR"/>
            </w:rPr>
          </w:pPr>
          <w:r>
            <w:rPr>
              <w:lang w:val="el-GR"/>
            </w:rPr>
            <w:t>Βιβλιογραφία</w:t>
          </w:r>
          <w:bookmarkEnd w:id="8"/>
        </w:p>
        <w:p w:rsidR="00854DAA" w:rsidRPr="00854DAA" w:rsidRDefault="00854DAA" w:rsidP="00854DAA">
          <w:pPr>
            <w:rPr>
              <w:lang w:val="el-GR"/>
            </w:rPr>
          </w:pPr>
        </w:p>
        <w:sdt>
          <w:sdtPr>
            <w:id w:val="111145805"/>
            <w:bibliography/>
          </w:sdtPr>
          <w:sdtContent>
            <w:p w:rsidR="00854DAA" w:rsidRDefault="00854DAA" w:rsidP="00854DAA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l-GR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Pr="00854DAA">
                <w:rPr>
                  <w:noProof/>
                </w:rPr>
                <w:t xml:space="preserve">Android. (n.d.). </w:t>
              </w:r>
              <w:r w:rsidRPr="00854DAA">
                <w:rPr>
                  <w:i/>
                  <w:iCs/>
                  <w:noProof/>
                </w:rPr>
                <w:t>Android Developers site</w:t>
              </w:r>
              <w:r w:rsidRPr="00854DAA">
                <w:rPr>
                  <w:noProof/>
                </w:rPr>
                <w:t xml:space="preserve">. </w:t>
              </w:r>
              <w:r>
                <w:rPr>
                  <w:noProof/>
                  <w:lang w:val="el-GR"/>
                </w:rPr>
                <w:t>Ανάκτηση από http://developer.android.com/index.html</w:t>
              </w:r>
            </w:p>
            <w:p w:rsidR="00854DAA" w:rsidRDefault="00854DAA" w:rsidP="00854DA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54DAA" w:rsidRPr="00854DAA" w:rsidRDefault="00854DAA" w:rsidP="00854DAA">
      <w:pPr>
        <w:pStyle w:val="Heading1"/>
      </w:pPr>
    </w:p>
    <w:sectPr w:rsidR="00854DAA" w:rsidRPr="00854DAA" w:rsidSect="00FB3AEA">
      <w:pgSz w:w="12240" w:h="15840"/>
      <w:pgMar w:top="1440" w:right="1440" w:bottom="1440" w:left="1440" w:header="720" w:footer="720" w:gutter="0"/>
      <w:pgNumType w:start="0"/>
      <w:cols w:space="720"/>
      <w:titlePg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51ECE"/>
    <w:multiLevelType w:val="hybridMultilevel"/>
    <w:tmpl w:val="A7E6B57C"/>
    <w:lvl w:ilvl="0" w:tplc="F6E2D9A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EA"/>
    <w:rsid w:val="003029EB"/>
    <w:rsid w:val="00807E30"/>
    <w:rsid w:val="00854DAA"/>
    <w:rsid w:val="0099214A"/>
    <w:rsid w:val="00A53750"/>
    <w:rsid w:val="00C42184"/>
    <w:rsid w:val="00FB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DCB77-9FE5-41EF-A241-C6677D66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B3A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B3AEA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eastAsia="en-US"/>
    </w:rPr>
  </w:style>
  <w:style w:type="table" w:styleId="GridTable5Dark-Accent1">
    <w:name w:val="Grid Table 5 Dark Accent 1"/>
    <w:basedOn w:val="TableNormal"/>
    <w:uiPriority w:val="50"/>
    <w:rsid w:val="00992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854DAA"/>
  </w:style>
  <w:style w:type="paragraph" w:styleId="TOC1">
    <w:name w:val="toc 1"/>
    <w:basedOn w:val="Normal"/>
    <w:next w:val="Normal"/>
    <w:autoRedefine/>
    <w:uiPriority w:val="39"/>
    <w:unhideWhenUsed/>
    <w:rsid w:val="00854D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4DAA"/>
    <w:pPr>
      <w:spacing w:after="100"/>
      <w:ind w:left="170"/>
    </w:pPr>
  </w:style>
  <w:style w:type="table" w:styleId="PlainTable2">
    <w:name w:val="Plain Table 2"/>
    <w:basedOn w:val="TableNormal"/>
    <w:uiPriority w:val="42"/>
    <w:rsid w:val="00854D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1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etheo@csd.auth.gr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anagnoad@csd.auth.gr" TargetMode="External"/><Relationship Id="rId12" Type="http://schemas.openxmlformats.org/officeDocument/2006/relationships/hyperlink" Target="mailto:laskstef@csd.auth.g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venetheo@csd.auth.g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mailto:anagnoad@csd.auth.gr" TargetMode="External"/><Relationship Id="rId4" Type="http://schemas.openxmlformats.org/officeDocument/2006/relationships/styles" Target="styles.xml"/><Relationship Id="rId9" Type="http://schemas.openxmlformats.org/officeDocument/2006/relationships/hyperlink" Target="mailto:laskstef@csd.auth.gr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%20Laskaridi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</b:Tag>
    <b:SourceType>InternetSite</b:SourceType>
    <b:Guid>{A5BDB881-491C-405F-BF2F-C7DC9C4CE280}</b:Guid>
    <b:Title>Android Developers site</b:Title>
    <b:Author>
      <b:Author>
        <b:NameList>
          <b:Person>
            <b:Last>Android</b:Last>
          </b:Person>
        </b:NameList>
      </b:Author>
    </b:Author>
    <b:URL>http://developer.android.com/index.html</b:URL>
    <b:RefOrder>1</b:RefOrder>
  </b:Source>
</b:Sourc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892F34-179B-4641-A4E1-2EB0304C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109</TotalTime>
  <Pages>8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Project</vt:lpstr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Project</dc:title>
  <dc:subject>Λειτουργικά Συστήματα – Χειμερινό εξάμηνο 2014-2015</dc:subject>
  <dc:creator>Windows User</dc:creator>
  <cp:keywords/>
  <cp:lastModifiedBy>Windows User</cp:lastModifiedBy>
  <cp:revision>2</cp:revision>
  <dcterms:created xsi:type="dcterms:W3CDTF">2015-02-10T08:48:00Z</dcterms:created>
  <dcterms:modified xsi:type="dcterms:W3CDTF">2015-02-10T10:46:00Z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